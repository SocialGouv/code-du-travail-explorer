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6" w:rsidRDefault="00E00F4D">
      <w:pPr>
        <w:pStyle w:val="expediteur"/>
      </w:pPr>
      <w:r>
        <w:t>« Prénom Nom du salarié »</w:t>
      </w:r>
    </w:p>
    <w:p w:rsidR="00044666" w:rsidRDefault="00E00F4D">
      <w:pPr>
        <w:pStyle w:val="expediteur"/>
      </w:pPr>
      <w:r>
        <w:t>« Adresse »</w:t>
      </w:r>
    </w:p>
    <w:p w:rsidR="00044666" w:rsidRDefault="00E00F4D">
      <w:pPr>
        <w:pStyle w:val="expediteur"/>
      </w:pPr>
      <w:r>
        <w:t>« Code postal + Ville »</w:t>
      </w:r>
    </w:p>
    <w:p w:rsidR="00044666" w:rsidRDefault="00E00F4D">
      <w:pPr>
        <w:pStyle w:val="destinataire"/>
      </w:pPr>
      <w:r>
        <w:t>« Société »</w:t>
      </w:r>
    </w:p>
    <w:p w:rsidR="00044666" w:rsidRDefault="00E00F4D">
      <w:pPr>
        <w:pStyle w:val="destinataire"/>
      </w:pPr>
      <w:r>
        <w:t xml:space="preserve">« Prénom Nom du </w:t>
      </w:r>
      <w:bookmarkStart w:id="0" w:name="_GoBack"/>
      <w:bookmarkEnd w:id="0"/>
      <w:r>
        <w:t>représentant »</w:t>
      </w:r>
    </w:p>
    <w:p w:rsidR="00044666" w:rsidRDefault="00E00F4D">
      <w:pPr>
        <w:pStyle w:val="destinataire"/>
      </w:pPr>
      <w:r>
        <w:t>« Fonction (DRH, etc.) »</w:t>
      </w:r>
    </w:p>
    <w:p w:rsidR="00044666" w:rsidRDefault="00E00F4D">
      <w:pPr>
        <w:pStyle w:val="destinataire"/>
      </w:pPr>
      <w:r>
        <w:t>« Adresse »</w:t>
      </w:r>
    </w:p>
    <w:p w:rsidR="00044666" w:rsidRDefault="00E00F4D">
      <w:pPr>
        <w:pStyle w:val="destinataire"/>
      </w:pPr>
      <w:r>
        <w:t>« Code postal + Ville »</w:t>
      </w:r>
    </w:p>
    <w:p w:rsidR="00044666" w:rsidRDefault="00044666">
      <w:pPr>
        <w:pStyle w:val="destinataire"/>
      </w:pPr>
    </w:p>
    <w:p w:rsidR="00044666" w:rsidRDefault="00044666">
      <w:pPr>
        <w:pStyle w:val="destinataire"/>
      </w:pPr>
    </w:p>
    <w:p w:rsidR="00044666" w:rsidRDefault="00E00F4D">
      <w:pPr>
        <w:pStyle w:val="expediteur"/>
      </w:pPr>
      <w:r>
        <w:t xml:space="preserve"> « Lettre </w:t>
      </w:r>
      <w:r>
        <w:t xml:space="preserve">recommandée avec accusé de réception n° 1A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X/ Lettre remise en main propre contre décharge/courriel/ courrier simple »</w:t>
      </w:r>
    </w:p>
    <w:p w:rsidR="00044666" w:rsidRDefault="00044666">
      <w:pPr>
        <w:pStyle w:val="destinataire"/>
      </w:pPr>
    </w:p>
    <w:p w:rsidR="00044666" w:rsidRDefault="00E00F4D">
      <w:pPr>
        <w:pStyle w:val="destinataire"/>
      </w:pPr>
      <w:r>
        <w:rPr>
          <w:iCs/>
          <w:color w:val="00000A"/>
        </w:rPr>
        <w:t xml:space="preserve">À </w:t>
      </w:r>
      <w:r>
        <w:t>« lieu »</w:t>
      </w:r>
      <w:r>
        <w:rPr>
          <w:rFonts w:eastAsia="Calibri" w:cs="Open Sans"/>
          <w:iCs/>
          <w:color w:val="1F497D"/>
        </w:rPr>
        <w:t>,</w:t>
      </w:r>
      <w:r>
        <w:rPr>
          <w:iCs/>
          <w:color w:val="00000A"/>
        </w:rPr>
        <w:t xml:space="preserve"> le </w:t>
      </w:r>
      <w:r>
        <w:t>« date »</w:t>
      </w:r>
    </w:p>
    <w:p w:rsidR="00044666" w:rsidRDefault="00044666">
      <w:pPr>
        <w:pStyle w:val="CorpsA"/>
        <w:rPr>
          <w:rFonts w:ascii="Open Sans" w:hAnsi="Open Sans" w:cs="Arial"/>
        </w:rPr>
      </w:pPr>
    </w:p>
    <w:p w:rsidR="00044666" w:rsidRDefault="00E00F4D">
      <w:pPr>
        <w:pStyle w:val="Titre"/>
      </w:pPr>
      <w:r>
        <w:rPr>
          <w:rFonts w:ascii="Open Sans" w:hAnsi="Open Sans" w:cs="Arial"/>
          <w:b w:val="0"/>
          <w:sz w:val="24"/>
          <w:szCs w:val="24"/>
          <w:u w:val="single"/>
        </w:rPr>
        <w:t>Objet</w:t>
      </w:r>
      <w:r>
        <w:rPr>
          <w:rFonts w:ascii="Open Sans" w:hAnsi="Open Sans" w:cs="Arial"/>
          <w:b w:val="0"/>
          <w:sz w:val="24"/>
          <w:szCs w:val="24"/>
        </w:rPr>
        <w:t xml:space="preserve">: </w:t>
      </w:r>
      <w:proofErr w:type="spellStart"/>
      <w:r>
        <w:rPr>
          <w:rFonts w:ascii="Open Sans" w:hAnsi="Open Sans" w:cs="Arial"/>
          <w:b w:val="0"/>
          <w:sz w:val="24"/>
          <w:szCs w:val="24"/>
        </w:rPr>
        <w:t>Réclamation</w:t>
      </w:r>
      <w:proofErr w:type="spellEnd"/>
      <w:r>
        <w:rPr>
          <w:rFonts w:ascii="Open Sans" w:hAnsi="Open Sans" w:cs="Arial"/>
          <w:b w:val="0"/>
          <w:sz w:val="24"/>
          <w:szCs w:val="24"/>
        </w:rPr>
        <w:t xml:space="preserve"> des documents de fin de </w:t>
      </w:r>
      <w:proofErr w:type="spellStart"/>
      <w:r>
        <w:rPr>
          <w:rFonts w:ascii="Open Sans" w:hAnsi="Open Sans" w:cs="Arial"/>
          <w:b w:val="0"/>
          <w:sz w:val="24"/>
          <w:szCs w:val="24"/>
        </w:rPr>
        <w:t>contrat</w:t>
      </w:r>
      <w:proofErr w:type="spellEnd"/>
    </w:p>
    <w:p w:rsidR="00044666" w:rsidRDefault="00044666">
      <w:pPr>
        <w:pStyle w:val="CorpsA"/>
        <w:rPr>
          <w:rFonts w:ascii="Open Sans" w:hAnsi="Open Sans" w:cs="Arial"/>
        </w:rPr>
      </w:pPr>
    </w:p>
    <w:p w:rsidR="00044666" w:rsidRDefault="00E00F4D">
      <w:pPr>
        <w:pStyle w:val="CorpsA"/>
        <w:jc w:val="both"/>
      </w:pPr>
      <w:r>
        <w:rPr>
          <w:rFonts w:ascii="Open Sans" w:eastAsia="Arial Unicode MS" w:hAnsi="Open Sans" w:cs="Arial"/>
          <w:color w:val="4D73B8"/>
          <w:lang w:eastAsia="fr-FR" w:bidi="ar-SA"/>
        </w:rPr>
        <w:t>« Madame / Monsieur »</w:t>
      </w:r>
      <w:r>
        <w:rPr>
          <w:rFonts w:ascii="Open Sans" w:eastAsia="Arial Unicode MS" w:hAnsi="Open Sans" w:cs="Arial"/>
        </w:rPr>
        <w:t>,</w:t>
      </w:r>
    </w:p>
    <w:p w:rsidR="00044666" w:rsidRDefault="00044666">
      <w:pPr>
        <w:pStyle w:val="Corps"/>
        <w:jc w:val="both"/>
        <w:rPr>
          <w:rFonts w:ascii="Open Sans" w:hAnsi="Open Sans" w:cs="Arial"/>
        </w:rPr>
      </w:pPr>
    </w:p>
    <w:p w:rsidR="00044666" w:rsidRDefault="00E00F4D">
      <w:pPr>
        <w:pStyle w:val="Corps"/>
        <w:jc w:val="both"/>
      </w:pPr>
      <w:r>
        <w:rPr>
          <w:rFonts w:ascii="Open Sans" w:hAnsi="Open Sans" w:cs="Arial"/>
        </w:rPr>
        <w:t xml:space="preserve">Mon contrat de travail </w:t>
      </w:r>
      <w:r>
        <w:rPr>
          <w:rFonts w:ascii="Open Sans" w:hAnsi="Open Sans" w:cs="Arial"/>
        </w:rPr>
        <w:t xml:space="preserve">a pris fin le </w:t>
      </w:r>
      <w:r>
        <w:rPr>
          <w:rFonts w:ascii="Open Sans" w:eastAsia="Arial Unicode MS" w:hAnsi="Open Sans" w:cs="Arial"/>
          <w:color w:val="4D73B8"/>
        </w:rPr>
        <w:t>« date »</w:t>
      </w:r>
      <w:r>
        <w:rPr>
          <w:rFonts w:ascii="Open Sans" w:hAnsi="Open Sans" w:cs="Arial"/>
          <w:i/>
          <w:iCs/>
          <w:color w:val="3F6797"/>
        </w:rPr>
        <w:t>.</w:t>
      </w:r>
      <w:r>
        <w:rPr>
          <w:rFonts w:ascii="Open Sans" w:hAnsi="Open Sans"/>
        </w:rPr>
        <w:t xml:space="preserve">  </w:t>
      </w:r>
    </w:p>
    <w:p w:rsidR="00044666" w:rsidRDefault="00E00F4D">
      <w:pPr>
        <w:pStyle w:val="Corps"/>
        <w:jc w:val="both"/>
      </w:pPr>
      <w:r>
        <w:rPr>
          <w:rFonts w:ascii="Open Sans" w:hAnsi="Open Sans"/>
        </w:rPr>
        <w:t>Les documents ne m’ont toujours pas été remis :</w:t>
      </w:r>
    </w:p>
    <w:p w:rsidR="00044666" w:rsidRDefault="00E00F4D">
      <w:pPr>
        <w:pStyle w:val="expediteur"/>
        <w:numPr>
          <w:ilvl w:val="0"/>
          <w:numId w:val="1"/>
        </w:numPr>
      </w:pPr>
      <w:r>
        <w:t>« Certificat de travail » ;</w:t>
      </w:r>
    </w:p>
    <w:p w:rsidR="00044666" w:rsidRDefault="00E00F4D">
      <w:pPr>
        <w:pStyle w:val="expediteur"/>
        <w:numPr>
          <w:ilvl w:val="0"/>
          <w:numId w:val="1"/>
        </w:numPr>
      </w:pPr>
      <w:r>
        <w:t>« Attestation Pôle Emploi » ;</w:t>
      </w:r>
    </w:p>
    <w:p w:rsidR="00044666" w:rsidRDefault="00E00F4D">
      <w:pPr>
        <w:pStyle w:val="expediteur"/>
        <w:numPr>
          <w:ilvl w:val="0"/>
          <w:numId w:val="1"/>
        </w:numPr>
      </w:pPr>
      <w:r>
        <w:t>« Reçu pour solde de tout compte ».</w:t>
      </w:r>
    </w:p>
    <w:p w:rsidR="00044666" w:rsidRDefault="00044666">
      <w:pPr>
        <w:pStyle w:val="Corps"/>
        <w:jc w:val="both"/>
        <w:rPr>
          <w:rFonts w:ascii="Open Sans" w:hAnsi="Open Sans" w:cs="Arial"/>
          <w:color w:val="336699"/>
        </w:rPr>
      </w:pPr>
    </w:p>
    <w:p w:rsidR="00044666" w:rsidRDefault="00E00F4D">
      <w:pPr>
        <w:pStyle w:val="Corps"/>
        <w:jc w:val="both"/>
      </w:pPr>
      <w:r>
        <w:rPr>
          <w:rFonts w:ascii="Open Sans" w:hAnsi="Open Sans" w:cs="Arial"/>
        </w:rPr>
        <w:t xml:space="preserve">Par la présente, je vous mets donc en demeure de délivrer ces documents, ou m’indiquer </w:t>
      </w:r>
      <w:r>
        <w:rPr>
          <w:rFonts w:ascii="Open Sans" w:hAnsi="Open Sans" w:cs="Arial"/>
        </w:rPr>
        <w:t xml:space="preserve">les modalités de tenue à disposition de ces documents, (ou de me les faire parvenir si vous le souhaitez) un délai de 8 jours à compter de la date d’envoi du présent courrier. </w:t>
      </w:r>
    </w:p>
    <w:p w:rsidR="00044666" w:rsidRDefault="00044666">
      <w:pPr>
        <w:pStyle w:val="Corps"/>
        <w:ind w:left="360"/>
        <w:jc w:val="both"/>
        <w:rPr>
          <w:rFonts w:ascii="Open Sans" w:hAnsi="Open Sans" w:cs="Arial"/>
        </w:rPr>
      </w:pPr>
    </w:p>
    <w:p w:rsidR="00044666" w:rsidRDefault="00E00F4D">
      <w:pPr>
        <w:pStyle w:val="Corps"/>
        <w:jc w:val="both"/>
      </w:pPr>
      <w:r>
        <w:rPr>
          <w:rFonts w:ascii="Open Sans" w:eastAsia="Arial Unicode MS" w:hAnsi="Open Sans" w:cs="Arial"/>
          <w:lang w:val="pt-PT"/>
        </w:rPr>
        <w:t xml:space="preserve">A </w:t>
      </w:r>
      <w:r>
        <w:rPr>
          <w:rFonts w:ascii="Open Sans" w:eastAsia="Arial Unicode MS" w:hAnsi="Open Sans" w:cs="Arial"/>
        </w:rPr>
        <w:t xml:space="preserve">défaut, je me verrai dans l’obligation de saisir le Conseil des Prud’hommes </w:t>
      </w:r>
      <w:r>
        <w:rPr>
          <w:rFonts w:ascii="Open Sans" w:eastAsia="Arial Unicode MS" w:hAnsi="Open Sans" w:cs="Arial"/>
        </w:rPr>
        <w:t>pour obtenir régularisation et réparation du préjudice subi</w:t>
      </w:r>
      <w:r>
        <w:rPr>
          <w:rFonts w:ascii="Open Sans" w:eastAsia="Arial Unicode MS" w:hAnsi="Open Sans" w:cs="Arial"/>
          <w:lang w:val="pt-PT"/>
        </w:rPr>
        <w:t>.</w:t>
      </w:r>
    </w:p>
    <w:p w:rsidR="00044666" w:rsidRDefault="00044666">
      <w:pPr>
        <w:pStyle w:val="Corps"/>
        <w:jc w:val="both"/>
        <w:rPr>
          <w:rFonts w:ascii="Open Sans" w:hAnsi="Open Sans" w:cs="Arial"/>
        </w:rPr>
      </w:pPr>
    </w:p>
    <w:p w:rsidR="00044666" w:rsidRDefault="00E00F4D">
      <w:pPr>
        <w:pStyle w:val="Citation"/>
      </w:pPr>
      <w:r>
        <w:t>[Facultatif]</w:t>
      </w:r>
    </w:p>
    <w:p w:rsidR="00044666" w:rsidRDefault="00E00F4D">
      <w:pPr>
        <w:pStyle w:val="Corps"/>
      </w:pPr>
      <w:r>
        <w:rPr>
          <w:rFonts w:ascii="Open Sans" w:hAnsi="Open Sans" w:cs="Arial"/>
        </w:rPr>
        <w:t xml:space="preserve">Je vous informe, que copie de ce courrier est transmise à l’inspection du travail, à qui je sollicite, par ailleurs l’intervention dans ce dossier. </w:t>
      </w:r>
    </w:p>
    <w:p w:rsidR="00044666" w:rsidRDefault="00044666">
      <w:pPr>
        <w:pStyle w:val="Corps"/>
        <w:jc w:val="both"/>
        <w:rPr>
          <w:rFonts w:ascii="Open Sans" w:hAnsi="Open Sans" w:cs="Arial"/>
        </w:rPr>
      </w:pPr>
    </w:p>
    <w:p w:rsidR="00044666" w:rsidRDefault="00E00F4D">
      <w:pPr>
        <w:pStyle w:val="Corps"/>
        <w:jc w:val="both"/>
      </w:pPr>
      <w:r>
        <w:rPr>
          <w:rFonts w:ascii="Open Sans" w:eastAsia="Arial Unicode MS" w:hAnsi="Open Sans" w:cs="Arial"/>
        </w:rPr>
        <w:t xml:space="preserve">Veuillez agréer, </w:t>
      </w:r>
      <w:r>
        <w:rPr>
          <w:rFonts w:ascii="Open Sans" w:eastAsia="Arial Unicode MS" w:hAnsi="Open Sans" w:cs="Arial"/>
          <w:color w:val="4D73B8"/>
        </w:rPr>
        <w:t>« Madame / Mon</w:t>
      </w:r>
      <w:r>
        <w:rPr>
          <w:rFonts w:ascii="Open Sans" w:eastAsia="Arial Unicode MS" w:hAnsi="Open Sans" w:cs="Arial"/>
          <w:color w:val="4D73B8"/>
        </w:rPr>
        <w:t>sieur</w:t>
      </w:r>
      <w:bookmarkStart w:id="1" w:name="__DdeLink__2720_1685986494"/>
      <w:r>
        <w:rPr>
          <w:rFonts w:ascii="Open Sans" w:eastAsia="Arial Unicode MS" w:hAnsi="Open Sans" w:cs="Arial"/>
          <w:color w:val="4D73B8"/>
        </w:rPr>
        <w:t> »</w:t>
      </w:r>
      <w:bookmarkEnd w:id="1"/>
      <w:r>
        <w:rPr>
          <w:rFonts w:ascii="Open Sans" w:eastAsia="Arial Unicode MS" w:hAnsi="Open Sans" w:cs="Arial"/>
        </w:rPr>
        <w:t>, l’expression de ma considération distingué</w:t>
      </w:r>
      <w:r>
        <w:rPr>
          <w:rFonts w:ascii="Open Sans" w:eastAsia="Arial Unicode MS" w:hAnsi="Open Sans" w:cs="Arial"/>
          <w:lang w:val="it-IT"/>
        </w:rPr>
        <w:t>e.</w:t>
      </w:r>
    </w:p>
    <w:p w:rsidR="00044666" w:rsidRDefault="00E00F4D">
      <w:pPr>
        <w:pStyle w:val="destinataire"/>
      </w:pPr>
      <w:r>
        <w:t>« Prénom et nom du salarié »</w:t>
      </w:r>
    </w:p>
    <w:p w:rsidR="00044666" w:rsidRDefault="00E00F4D">
      <w:pPr>
        <w:pStyle w:val="destinataire"/>
      </w:pPr>
      <w:r>
        <w:t>« Signature »</w:t>
      </w:r>
    </w:p>
    <w:sectPr w:rsidR="000446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F4D" w:rsidRDefault="00E00F4D">
      <w:r>
        <w:separator/>
      </w:r>
    </w:p>
  </w:endnote>
  <w:endnote w:type="continuationSeparator" w:id="0">
    <w:p w:rsidR="00E00F4D" w:rsidRDefault="00E0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9F4" w:rsidRDefault="00E00F4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F4D" w:rsidRDefault="00E00F4D">
      <w:r>
        <w:separator/>
      </w:r>
    </w:p>
  </w:footnote>
  <w:footnote w:type="continuationSeparator" w:id="0">
    <w:p w:rsidR="00E00F4D" w:rsidRDefault="00E00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9F4" w:rsidRDefault="00E00F4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874DB"/>
    <w:multiLevelType w:val="multilevel"/>
    <w:tmpl w:val="9C68CB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44666"/>
    <w:rsid w:val="00044666"/>
    <w:rsid w:val="007C75B5"/>
    <w:rsid w:val="00E0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64FF13-4FFD-47CC-9A94-7B49F1D8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color w:val="00000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ListLabel1">
    <w:name w:val="ListLabel 1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rPr>
      <w:rFonts w:ascii="Arial" w:eastAsia="Times New Roman" w:hAnsi="Arial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rPr>
      <w:rFonts w:ascii="Arial" w:hAnsi="Arial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rPr>
      <w:rFonts w:ascii="Roboto" w:hAnsi="Roboto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rPr>
      <w:rFonts w:ascii="Roboto" w:hAnsi="Roboto"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2">
    <w:name w:val="ListLabel 42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3">
    <w:name w:val="ListLabel 43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4">
    <w:name w:val="ListLabel 44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character" w:customStyle="1" w:styleId="ListLabel45">
    <w:name w:val="ListLabel 45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auto"/>
      <w:spacing w:val="0"/>
      <w:w w:val="100"/>
      <w:position w:val="0"/>
      <w:sz w:val="24"/>
      <w:vertAlign w:val="baseline"/>
    </w:rPr>
  </w:style>
  <w:style w:type="paragraph" w:styleId="Titre">
    <w:name w:val="Title"/>
    <w:basedOn w:val="Normal"/>
    <w:next w:val="Corpsdetext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quotation">
    <w:name w:val="quotation"/>
    <w:basedOn w:val="Normal"/>
    <w:pPr>
      <w:suppressLineNumbers/>
    </w:pPr>
    <w:rPr>
      <w:rFonts w:cs="Lucida Sans"/>
    </w:rPr>
  </w:style>
  <w:style w:type="paragraph" w:customStyle="1" w:styleId="HeaderFooter">
    <w:name w:val="Header &amp; Footer"/>
    <w:pPr>
      <w:tabs>
        <w:tab w:val="right" w:pos="9020"/>
      </w:tabs>
      <w:suppressAutoHyphens/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expediteur">
    <w:name w:val="expediteur"/>
    <w:pPr>
      <w:suppressAutoHyphens/>
    </w:pPr>
    <w:rPr>
      <w:rFonts w:ascii="Open Sans" w:hAnsi="Open Sans" w:cs="Arial"/>
      <w:color w:val="4D73B8"/>
      <w:sz w:val="24"/>
      <w:szCs w:val="24"/>
    </w:rPr>
  </w:style>
  <w:style w:type="paragraph" w:customStyle="1" w:styleId="Corps">
    <w:name w:val="Corps"/>
    <w:pPr>
      <w:suppressAutoHyphens/>
    </w:pPr>
    <w:rPr>
      <w:rFonts w:eastAsia="Times New Roman"/>
      <w:color w:val="000000"/>
      <w:sz w:val="24"/>
      <w:szCs w:val="24"/>
    </w:rPr>
  </w:style>
  <w:style w:type="paragraph" w:customStyle="1" w:styleId="destinataire">
    <w:name w:val="destinataire"/>
    <w:pPr>
      <w:suppressAutoHyphens/>
      <w:jc w:val="right"/>
    </w:pPr>
    <w:rPr>
      <w:rFonts w:ascii="Open Sans" w:hAnsi="Open Sans" w:cs="Arial"/>
      <w:color w:val="4D73B8"/>
      <w:sz w:val="24"/>
      <w:szCs w:val="24"/>
    </w:rPr>
  </w:style>
  <w:style w:type="paragraph" w:customStyle="1" w:styleId="info">
    <w:name w:val="info"/>
    <w:next w:val="Corps"/>
    <w:pPr>
      <w:keepNext/>
      <w:suppressAutoHyphens/>
      <w:jc w:val="center"/>
      <w:outlineLvl w:val="0"/>
    </w:pPr>
    <w:rPr>
      <w:rFonts w:ascii="Arial" w:hAnsi="Arial" w:cs="Arial Unicode MS"/>
      <w:b/>
      <w:bCs/>
      <w:color w:val="000000"/>
      <w:sz w:val="24"/>
      <w:szCs w:val="24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CorpsA">
    <w:name w:val="Corps A"/>
    <w:pPr>
      <w:keepNext/>
      <w:suppressAutoHyphens/>
    </w:pPr>
    <w:rPr>
      <w:rFonts w:eastAsia="Times New Roman"/>
      <w:color w:val="000000"/>
      <w:sz w:val="24"/>
      <w:szCs w:val="24"/>
      <w:lang w:eastAsia="zh-CN" w:bidi="hi-IN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Quotations">
    <w:name w:val="Quotations"/>
    <w:basedOn w:val="Normal"/>
  </w:style>
  <w:style w:type="paragraph" w:styleId="Citation">
    <w:name w:val="Quote"/>
    <w:basedOn w:val="Normal"/>
    <w:next w:val="Normal"/>
    <w:pPr>
      <w:ind w:right="862"/>
    </w:pPr>
    <w:rPr>
      <w:rFonts w:ascii="Open Sans" w:hAnsi="Open Sans" w:cs="Arial"/>
      <w:b/>
      <w:i/>
      <w:color w:val="808080"/>
      <w:szCs w:val="22"/>
      <w:lang w:val="fr-FR" w:eastAsia="fr-FR"/>
    </w:rPr>
  </w:style>
  <w:style w:type="character" w:customStyle="1" w:styleId="CitationCar">
    <w:name w:val="Citation Car"/>
    <w:basedOn w:val="Policepardfaut"/>
    <w:rPr>
      <w:rFonts w:ascii="Open Sans" w:hAnsi="Open Sans" w:cs="Arial"/>
      <w:b/>
      <w:i/>
      <w:color w:val="80808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2</cp:revision>
  <dcterms:created xsi:type="dcterms:W3CDTF">2020-02-11T16:54:00Z</dcterms:created>
  <dcterms:modified xsi:type="dcterms:W3CDTF">2020-02-11T16:54:00Z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